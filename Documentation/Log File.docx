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8F3" w:rsidRDefault="00CB2459">
      <w:pPr>
        <w:pStyle w:val="Title"/>
      </w:pPr>
      <w:r>
        <w:t>VEHICLE RECOMMENDATION SYSTEM</w:t>
      </w:r>
    </w:p>
    <w:p w:rsidR="008808F3" w:rsidRDefault="008808F3">
      <w:pPr>
        <w:pStyle w:val="Heading2"/>
      </w:pPr>
    </w:p>
    <w:p w:rsidR="008808F3" w:rsidRDefault="00CB2459">
      <w:pPr>
        <w:pStyle w:val="Heading2"/>
      </w:pPr>
      <w:r>
        <w:t>30/01/19</w:t>
      </w:r>
      <w:r>
        <w:tab/>
      </w:r>
      <w:r>
        <w:tab/>
        <w:t>~</w:t>
      </w:r>
      <w:r>
        <w:rPr>
          <w:rStyle w:val="SubtleEmphasis"/>
        </w:rPr>
        <w:t>12:15 PM</w:t>
      </w:r>
    </w:p>
    <w:p w:rsidR="008808F3" w:rsidRDefault="00CB2459">
      <w:pPr>
        <w:pStyle w:val="Heading3"/>
      </w:pPr>
      <w:r>
        <w:t>AIM: Creating a general outline of the project</w:t>
      </w:r>
    </w:p>
    <w:p w:rsidR="008808F3" w:rsidRDefault="00CB2459">
      <w:pPr>
        <w:pStyle w:val="ListParagraph"/>
        <w:numPr>
          <w:ilvl w:val="0"/>
          <w:numId w:val="19"/>
        </w:numPr>
      </w:pPr>
      <w:r>
        <w:t>Everyone present for the meeting</w:t>
      </w:r>
    </w:p>
    <w:p w:rsidR="008808F3" w:rsidRDefault="00CB2459">
      <w:pPr>
        <w:pStyle w:val="ListParagraph"/>
        <w:numPr>
          <w:ilvl w:val="0"/>
          <w:numId w:val="8"/>
        </w:numPr>
      </w:pPr>
      <w:r>
        <w:t>Contributions –</w:t>
      </w:r>
    </w:p>
    <w:p w:rsidR="008808F3" w:rsidRDefault="00CB2459">
      <w:pPr>
        <w:pStyle w:val="ListParagraph"/>
        <w:numPr>
          <w:ilvl w:val="0"/>
          <w:numId w:val="20"/>
        </w:numPr>
        <w:ind w:left="1800"/>
      </w:pPr>
      <w:r>
        <w:t xml:space="preserve">Shivang – Short distance cab using </w:t>
      </w:r>
      <w:r>
        <w:t xml:space="preserve">generic hotspots in map - Charges for major hotspots in – city (paltanbazar, </w:t>
      </w:r>
      <w:r w:rsidR="009A0ACC">
        <w:t>etc.</w:t>
      </w:r>
      <w:r>
        <w:t>), airport, railway station. [estimated]</w:t>
      </w:r>
    </w:p>
    <w:p w:rsidR="008808F3" w:rsidRDefault="008808F3">
      <w:pPr>
        <w:pStyle w:val="ListParagraph"/>
        <w:ind w:left="2520"/>
      </w:pPr>
    </w:p>
    <w:p w:rsidR="008808F3" w:rsidRDefault="00CB2459">
      <w:pPr>
        <w:pStyle w:val="ListParagraph"/>
        <w:numPr>
          <w:ilvl w:val="0"/>
          <w:numId w:val="11"/>
        </w:numPr>
        <w:ind w:left="1800"/>
      </w:pPr>
      <w:r>
        <w:t>Soumik - Short distance cabs, Inclusion of Emergency Contacts (nearby hospitals and police stations)</w:t>
      </w:r>
    </w:p>
    <w:p w:rsidR="008808F3" w:rsidRDefault="00CB2459">
      <w:pPr>
        <w:pStyle w:val="ListParagraph"/>
        <w:numPr>
          <w:ilvl w:val="1"/>
          <w:numId w:val="11"/>
        </w:numPr>
        <w:ind w:left="2520"/>
      </w:pPr>
      <w:r>
        <w:t>Info required –&gt; Name, Ph. No, Ca</w:t>
      </w:r>
      <w:r>
        <w:t>r Model, Number plate, Fare</w:t>
      </w:r>
    </w:p>
    <w:p w:rsidR="008808F3" w:rsidRDefault="008808F3">
      <w:pPr>
        <w:pStyle w:val="ListParagraph"/>
        <w:ind w:left="5314" w:firstLine="84"/>
      </w:pPr>
    </w:p>
    <w:p w:rsidR="008808F3" w:rsidRDefault="00CB2459">
      <w:pPr>
        <w:pStyle w:val="ListParagraph"/>
        <w:numPr>
          <w:ilvl w:val="0"/>
          <w:numId w:val="11"/>
        </w:numPr>
        <w:ind w:left="1800"/>
      </w:pPr>
      <w:r>
        <w:t xml:space="preserve">Ashish – E-rickshaws </w:t>
      </w:r>
      <w:r w:rsidR="009A0ACC">
        <w:t>using map</w:t>
      </w:r>
    </w:p>
    <w:p w:rsidR="008808F3" w:rsidRDefault="00CB2459">
      <w:pPr>
        <w:pStyle w:val="ListParagraph"/>
        <w:numPr>
          <w:ilvl w:val="0"/>
          <w:numId w:val="11"/>
        </w:numPr>
        <w:ind w:left="1800"/>
      </w:pPr>
      <w:r>
        <w:t>Shashank – E-rickshaws, using map</w:t>
      </w:r>
    </w:p>
    <w:p w:rsidR="008808F3" w:rsidRDefault="00CB2459">
      <w:pPr>
        <w:pStyle w:val="ListParagraph"/>
        <w:numPr>
          <w:ilvl w:val="0"/>
          <w:numId w:val="11"/>
        </w:numPr>
        <w:ind w:left="1800"/>
      </w:pPr>
      <w:r>
        <w:t>Autonu – Long distance cabs, fare sorted low to high</w:t>
      </w:r>
    </w:p>
    <w:p w:rsidR="008808F3" w:rsidRDefault="009A0ACC">
      <w:pPr>
        <w:pStyle w:val="ListParagraph"/>
        <w:numPr>
          <w:ilvl w:val="0"/>
          <w:numId w:val="11"/>
        </w:numPr>
        <w:ind w:left="1800"/>
      </w:pPr>
      <w:r>
        <w:t>Sahithya</w:t>
      </w:r>
      <w:r w:rsidR="00CB2459">
        <w:t xml:space="preserve"> </w:t>
      </w:r>
      <w:bookmarkStart w:id="0" w:name="_GoBack"/>
      <w:bookmarkEnd w:id="0"/>
      <w:r w:rsidR="00CB2459">
        <w:t>– Bus Entered/Exited campus</w:t>
      </w:r>
    </w:p>
    <w:p w:rsidR="008808F3" w:rsidRDefault="008808F3">
      <w:pPr>
        <w:pStyle w:val="ListParagraph"/>
        <w:ind w:left="2203"/>
      </w:pPr>
    </w:p>
    <w:p w:rsidR="008808F3" w:rsidRDefault="00CB2459">
      <w:pPr>
        <w:pStyle w:val="Heading2"/>
      </w:pPr>
      <w:r>
        <w:t>31/01/19</w:t>
      </w:r>
      <w:r>
        <w:tab/>
      </w:r>
      <w:r>
        <w:tab/>
        <w:t>~</w:t>
      </w:r>
      <w:r>
        <w:rPr>
          <w:rStyle w:val="SubtleEmphasis"/>
        </w:rPr>
        <w:t>12:30 PM</w:t>
      </w:r>
    </w:p>
    <w:p w:rsidR="008808F3" w:rsidRDefault="00CB2459">
      <w:pPr>
        <w:pStyle w:val="Heading3"/>
      </w:pPr>
      <w:r>
        <w:t>AIM: Distribution of work</w:t>
      </w:r>
    </w:p>
    <w:p w:rsidR="008808F3" w:rsidRDefault="00CB2459">
      <w:pPr>
        <w:pStyle w:val="ListParagraph"/>
        <w:numPr>
          <w:ilvl w:val="0"/>
          <w:numId w:val="21"/>
        </w:numPr>
      </w:pPr>
      <w:r>
        <w:t>Everyone present for the</w:t>
      </w:r>
      <w:r>
        <w:t xml:space="preserve"> meeting</w:t>
      </w:r>
    </w:p>
    <w:p w:rsidR="008808F3" w:rsidRDefault="00CB2459">
      <w:pPr>
        <w:pStyle w:val="ListParagraph"/>
        <w:numPr>
          <w:ilvl w:val="0"/>
          <w:numId w:val="9"/>
        </w:numPr>
      </w:pPr>
      <w:r>
        <w:t>Contributions –</w:t>
      </w:r>
    </w:p>
    <w:p w:rsidR="008808F3" w:rsidRDefault="00CB2459">
      <w:pPr>
        <w:pStyle w:val="ListParagraph"/>
        <w:numPr>
          <w:ilvl w:val="2"/>
          <w:numId w:val="10"/>
        </w:numPr>
      </w:pPr>
      <w:r>
        <w:t>Shivang – Short Distance Cabs</w:t>
      </w:r>
    </w:p>
    <w:p w:rsidR="008808F3" w:rsidRDefault="00CB2459">
      <w:pPr>
        <w:pStyle w:val="ListParagraph"/>
        <w:numPr>
          <w:ilvl w:val="2"/>
          <w:numId w:val="10"/>
        </w:numPr>
      </w:pPr>
      <w:r>
        <w:t>Soumik – Short Distance Cabs, Keep records on log file</w:t>
      </w:r>
    </w:p>
    <w:p w:rsidR="008808F3" w:rsidRDefault="00CB2459">
      <w:pPr>
        <w:pStyle w:val="ListParagraph"/>
        <w:numPr>
          <w:ilvl w:val="2"/>
          <w:numId w:val="10"/>
        </w:numPr>
      </w:pPr>
      <w:r>
        <w:t>Ashish – E-rickshaws, Emergency Contacts</w:t>
      </w:r>
    </w:p>
    <w:p w:rsidR="008808F3" w:rsidRDefault="00CB2459">
      <w:pPr>
        <w:pStyle w:val="ListParagraph"/>
        <w:numPr>
          <w:ilvl w:val="2"/>
          <w:numId w:val="10"/>
        </w:numPr>
      </w:pPr>
      <w:r>
        <w:t>Shashank – E-rickshaws</w:t>
      </w:r>
    </w:p>
    <w:p w:rsidR="008808F3" w:rsidRDefault="00CB2459">
      <w:pPr>
        <w:pStyle w:val="ListParagraph"/>
        <w:numPr>
          <w:ilvl w:val="2"/>
          <w:numId w:val="10"/>
        </w:numPr>
      </w:pPr>
      <w:r>
        <w:t>Autonu – Long Distance cabs</w:t>
      </w:r>
    </w:p>
    <w:p w:rsidR="008808F3" w:rsidRDefault="00CB2459">
      <w:pPr>
        <w:pStyle w:val="ListParagraph"/>
        <w:numPr>
          <w:ilvl w:val="2"/>
          <w:numId w:val="10"/>
        </w:numPr>
      </w:pPr>
      <w:r>
        <w:t>Sahithya – Campus Bus services</w:t>
      </w:r>
    </w:p>
    <w:p w:rsidR="008808F3" w:rsidRDefault="008808F3">
      <w:pPr>
        <w:pStyle w:val="Standard"/>
      </w:pPr>
    </w:p>
    <w:p w:rsidR="008808F3" w:rsidRDefault="00CB2459">
      <w:pPr>
        <w:pStyle w:val="Heading2"/>
      </w:pPr>
      <w:r>
        <w:t>01/02/19</w:t>
      </w:r>
      <w:r>
        <w:tab/>
      </w:r>
      <w:r>
        <w:tab/>
        <w:t>~</w:t>
      </w:r>
      <w:r>
        <w:rPr>
          <w:rStyle w:val="SubtleEmphasis"/>
        </w:rPr>
        <w:t>09:30 PM</w:t>
      </w:r>
    </w:p>
    <w:p w:rsidR="008808F3" w:rsidRDefault="00CB2459">
      <w:pPr>
        <w:pStyle w:val="Heading3"/>
      </w:pPr>
      <w:r>
        <w:t>AI</w:t>
      </w:r>
      <w:r>
        <w:t>M: Database Management</w:t>
      </w:r>
    </w:p>
    <w:p w:rsidR="008808F3" w:rsidRDefault="00CB2459">
      <w:pPr>
        <w:pStyle w:val="ListParagraph"/>
        <w:numPr>
          <w:ilvl w:val="0"/>
          <w:numId w:val="22"/>
        </w:numPr>
      </w:pPr>
      <w:r>
        <w:t>Everyone present for the meeting</w:t>
      </w:r>
    </w:p>
    <w:p w:rsidR="008808F3" w:rsidRDefault="00CB2459">
      <w:pPr>
        <w:pStyle w:val="ListParagraph"/>
        <w:numPr>
          <w:ilvl w:val="0"/>
          <w:numId w:val="7"/>
        </w:numPr>
      </w:pPr>
      <w:r>
        <w:lastRenderedPageBreak/>
        <w:t>Contributions –</w:t>
      </w:r>
    </w:p>
    <w:p w:rsidR="008808F3" w:rsidRDefault="00CB2459">
      <w:pPr>
        <w:pStyle w:val="ListParagraph"/>
        <w:numPr>
          <w:ilvl w:val="0"/>
          <w:numId w:val="23"/>
        </w:numPr>
        <w:ind w:left="1800"/>
      </w:pPr>
      <w:r>
        <w:t>Shivang – Finalizing MS Access. Learning and Discussing various aspects of MS Access</w:t>
      </w:r>
    </w:p>
    <w:p w:rsidR="008808F3" w:rsidRDefault="00CB2459">
      <w:pPr>
        <w:pStyle w:val="ListParagraph"/>
        <w:numPr>
          <w:ilvl w:val="0"/>
          <w:numId w:val="6"/>
        </w:numPr>
        <w:ind w:left="1800"/>
      </w:pPr>
      <w:r>
        <w:t xml:space="preserve">Soumik – Table Fields required: </w:t>
      </w:r>
      <w:r w:rsidR="009A0ACC">
        <w:t>First Name</w:t>
      </w:r>
      <w:r>
        <w:t xml:space="preserve">, </w:t>
      </w:r>
      <w:r w:rsidR="009A0ACC">
        <w:t>Last Name</w:t>
      </w:r>
      <w:r>
        <w:t xml:space="preserve">, </w:t>
      </w:r>
      <w:r w:rsidR="009A0ACC">
        <w:t>Ph.</w:t>
      </w:r>
      <w:r>
        <w:t xml:space="preserve"> No, Car Model, Car Number Plate, Current lo</w:t>
      </w:r>
      <w:r>
        <w:t>cation. Log file.</w:t>
      </w:r>
    </w:p>
    <w:p w:rsidR="008808F3" w:rsidRDefault="00CB2459">
      <w:pPr>
        <w:pStyle w:val="ListParagraph"/>
        <w:numPr>
          <w:ilvl w:val="0"/>
          <w:numId w:val="6"/>
        </w:numPr>
        <w:ind w:left="1800"/>
      </w:pPr>
      <w:r>
        <w:t xml:space="preserve">Ashish – Tables required for E-rickshaws </w:t>
      </w:r>
      <w:r w:rsidR="009A0ACC">
        <w:t>using map</w:t>
      </w:r>
      <w:r>
        <w:t xml:space="preserve">, </w:t>
      </w:r>
      <w:r w:rsidR="009A0ACC">
        <w:t>ph.</w:t>
      </w:r>
      <w:r>
        <w:t xml:space="preserve"> no</w:t>
      </w:r>
    </w:p>
    <w:p w:rsidR="008808F3" w:rsidRDefault="00CB2459">
      <w:pPr>
        <w:pStyle w:val="ListParagraph"/>
        <w:numPr>
          <w:ilvl w:val="0"/>
          <w:numId w:val="6"/>
        </w:numPr>
        <w:ind w:left="1800"/>
      </w:pPr>
      <w:r>
        <w:t>Shashank – Table required for E-rickshaws, using map, List of all present e-Rickshaws in campus</w:t>
      </w:r>
    </w:p>
    <w:p w:rsidR="008808F3" w:rsidRDefault="00CB2459">
      <w:pPr>
        <w:pStyle w:val="ListParagraph"/>
        <w:numPr>
          <w:ilvl w:val="0"/>
          <w:numId w:val="6"/>
        </w:numPr>
        <w:ind w:left="1800"/>
      </w:pPr>
      <w:r>
        <w:t xml:space="preserve">Autonu – Making tables for Long distance cabs. Displaying in </w:t>
      </w:r>
      <w:r w:rsidR="009A0ACC">
        <w:t>Data Grid</w:t>
      </w:r>
      <w:r>
        <w:t xml:space="preserve"> View</w:t>
      </w:r>
    </w:p>
    <w:p w:rsidR="008808F3" w:rsidRDefault="009A0ACC">
      <w:pPr>
        <w:pStyle w:val="ListParagraph"/>
        <w:numPr>
          <w:ilvl w:val="0"/>
          <w:numId w:val="6"/>
        </w:numPr>
        <w:ind w:left="1800"/>
      </w:pPr>
      <w:r>
        <w:t>Sahithya</w:t>
      </w:r>
      <w:r w:rsidR="00CB2459">
        <w:t xml:space="preserve"> </w:t>
      </w:r>
      <w:r w:rsidR="00CB2459">
        <w:t>-Making an Access database for bus timings</w:t>
      </w:r>
    </w:p>
    <w:p w:rsidR="008808F3" w:rsidRDefault="00CB2459">
      <w:pPr>
        <w:pStyle w:val="Heading2"/>
      </w:pPr>
      <w:r>
        <w:t>02/02/19</w:t>
      </w:r>
      <w:r>
        <w:tab/>
      </w:r>
      <w:r>
        <w:tab/>
        <w:t>~</w:t>
      </w:r>
      <w:r>
        <w:rPr>
          <w:rStyle w:val="SubtleEmphasis"/>
        </w:rPr>
        <w:t>12:30 PM</w:t>
      </w:r>
    </w:p>
    <w:p w:rsidR="008808F3" w:rsidRDefault="00CB2459">
      <w:pPr>
        <w:pStyle w:val="Heading3"/>
      </w:pPr>
      <w:r>
        <w:t>AIM: Continuation of work and error check</w:t>
      </w:r>
    </w:p>
    <w:p w:rsidR="008808F3" w:rsidRDefault="00CB2459">
      <w:pPr>
        <w:pStyle w:val="ListParagraph"/>
        <w:numPr>
          <w:ilvl w:val="0"/>
          <w:numId w:val="24"/>
        </w:numPr>
      </w:pPr>
      <w:r>
        <w:t>Everyone present for the meeting</w:t>
      </w:r>
    </w:p>
    <w:p w:rsidR="008808F3" w:rsidRDefault="00CB2459">
      <w:pPr>
        <w:pStyle w:val="ListParagraph"/>
        <w:numPr>
          <w:ilvl w:val="0"/>
          <w:numId w:val="12"/>
        </w:numPr>
      </w:pPr>
      <w:r>
        <w:t>Contributions –</w:t>
      </w:r>
    </w:p>
    <w:p w:rsidR="008808F3" w:rsidRDefault="00CB2459">
      <w:pPr>
        <w:pStyle w:val="ListParagraph"/>
        <w:numPr>
          <w:ilvl w:val="0"/>
          <w:numId w:val="25"/>
        </w:numPr>
        <w:ind w:left="1800"/>
      </w:pPr>
      <w:r>
        <w:t xml:space="preserve">Shivang – Linked MS Access. Made tables. Output in </w:t>
      </w:r>
      <w:r w:rsidR="009A0ACC">
        <w:t>Data Grid</w:t>
      </w:r>
      <w:r>
        <w:t xml:space="preserve"> with no filter</w:t>
      </w:r>
    </w:p>
    <w:p w:rsidR="008808F3" w:rsidRDefault="00CB2459">
      <w:pPr>
        <w:pStyle w:val="ListParagraph"/>
        <w:numPr>
          <w:ilvl w:val="0"/>
          <w:numId w:val="13"/>
        </w:numPr>
        <w:ind w:left="1800"/>
      </w:pPr>
      <w:r>
        <w:t>Soumik – Implemented Map. T</w:t>
      </w:r>
      <w:r>
        <w:t>ransferred data from one form to another. Log file.</w:t>
      </w:r>
    </w:p>
    <w:p w:rsidR="008808F3" w:rsidRDefault="00CB2459">
      <w:pPr>
        <w:pStyle w:val="ListParagraph"/>
        <w:numPr>
          <w:ilvl w:val="0"/>
          <w:numId w:val="13"/>
        </w:numPr>
        <w:ind w:left="1800"/>
      </w:pPr>
      <w:r>
        <w:t>Ashish – Implemented map with radio buttons for major hotspots</w:t>
      </w:r>
    </w:p>
    <w:p w:rsidR="008808F3" w:rsidRDefault="00CB2459">
      <w:pPr>
        <w:pStyle w:val="ListParagraph"/>
        <w:numPr>
          <w:ilvl w:val="0"/>
          <w:numId w:val="13"/>
        </w:numPr>
        <w:ind w:left="1800"/>
      </w:pPr>
      <w:r>
        <w:t>Shashank – Implemented map of campus and accessible places for e-rickshaws</w:t>
      </w:r>
    </w:p>
    <w:p w:rsidR="008808F3" w:rsidRDefault="00CB2459">
      <w:pPr>
        <w:pStyle w:val="ListParagraph"/>
        <w:numPr>
          <w:ilvl w:val="0"/>
          <w:numId w:val="13"/>
        </w:numPr>
        <w:ind w:left="1800"/>
      </w:pPr>
      <w:r>
        <w:t>Autonu – Implemented basic form taking user Input of Location ‘To’</w:t>
      </w:r>
      <w:r>
        <w:t>/’Destination</w:t>
      </w:r>
    </w:p>
    <w:p w:rsidR="008808F3" w:rsidRDefault="00CB2459">
      <w:pPr>
        <w:pStyle w:val="ListParagraph"/>
        <w:numPr>
          <w:ilvl w:val="0"/>
          <w:numId w:val="13"/>
        </w:numPr>
        <w:ind w:left="1800"/>
      </w:pPr>
      <w:r>
        <w:t>’ and giving the necessary cabs as output.</w:t>
      </w:r>
    </w:p>
    <w:p w:rsidR="008808F3" w:rsidRDefault="00CB2459">
      <w:pPr>
        <w:pStyle w:val="ListParagraph"/>
        <w:ind w:left="1440"/>
      </w:pPr>
      <w:r>
        <w:tab/>
        <w:t>-Cabs displayed from lowest price to high</w:t>
      </w:r>
    </w:p>
    <w:p w:rsidR="008808F3" w:rsidRDefault="009A0ACC">
      <w:pPr>
        <w:pStyle w:val="ListParagraph"/>
        <w:numPr>
          <w:ilvl w:val="0"/>
          <w:numId w:val="13"/>
        </w:numPr>
        <w:ind w:left="1800"/>
      </w:pPr>
      <w:r>
        <w:t>Sahithya</w:t>
      </w:r>
      <w:r w:rsidR="00CB2459">
        <w:t xml:space="preserve"> </w:t>
      </w:r>
      <w:r w:rsidR="00CB2459">
        <w:t>– Making UI for users taking user inputs.</w:t>
      </w:r>
    </w:p>
    <w:p w:rsidR="008808F3" w:rsidRDefault="008808F3">
      <w:pPr>
        <w:pStyle w:val="Standard"/>
      </w:pPr>
    </w:p>
    <w:p w:rsidR="008808F3" w:rsidRDefault="00CB2459">
      <w:pPr>
        <w:pStyle w:val="Heading2"/>
      </w:pPr>
      <w:r>
        <w:t>04/02/19</w:t>
      </w:r>
      <w:r>
        <w:tab/>
      </w:r>
      <w:r>
        <w:tab/>
        <w:t>~</w:t>
      </w:r>
      <w:r>
        <w:rPr>
          <w:rStyle w:val="SubtleEmphasis"/>
        </w:rPr>
        <w:t>09:30 PM</w:t>
      </w:r>
    </w:p>
    <w:p w:rsidR="008808F3" w:rsidRDefault="00CB2459">
      <w:pPr>
        <w:pStyle w:val="Heading3"/>
      </w:pPr>
      <w:r>
        <w:t>AIM: Finalizing each Sub-sections</w:t>
      </w:r>
    </w:p>
    <w:p w:rsidR="008808F3" w:rsidRDefault="00CB2459">
      <w:pPr>
        <w:pStyle w:val="ListParagraph"/>
        <w:numPr>
          <w:ilvl w:val="0"/>
          <w:numId w:val="26"/>
        </w:numPr>
      </w:pPr>
      <w:r>
        <w:t>Everyone present for the meeting</w:t>
      </w:r>
    </w:p>
    <w:p w:rsidR="008808F3" w:rsidRDefault="00CB2459">
      <w:pPr>
        <w:pStyle w:val="ListParagraph"/>
        <w:numPr>
          <w:ilvl w:val="0"/>
          <w:numId w:val="15"/>
        </w:numPr>
      </w:pPr>
      <w:r>
        <w:t>Contributions –</w:t>
      </w:r>
    </w:p>
    <w:p w:rsidR="008808F3" w:rsidRDefault="00CB2459">
      <w:pPr>
        <w:pStyle w:val="ListParagraph"/>
        <w:numPr>
          <w:ilvl w:val="0"/>
          <w:numId w:val="27"/>
        </w:numPr>
        <w:ind w:left="1800"/>
      </w:pPr>
      <w:r>
        <w:t xml:space="preserve">Shivang – Implementing </w:t>
      </w:r>
      <w:r>
        <w:rPr>
          <w:u w:val="single"/>
        </w:rPr>
        <w:t>distance</w:t>
      </w:r>
      <w:r>
        <w:t xml:space="preserve"> for 3 hotspots distributed across the city and printing </w:t>
      </w:r>
      <w:r>
        <w:rPr>
          <w:u w:val="single"/>
        </w:rPr>
        <w:t>Estimated Fares</w:t>
      </w:r>
      <w:r>
        <w:t xml:space="preserve"> for each driver.</w:t>
      </w:r>
    </w:p>
    <w:p w:rsidR="008808F3" w:rsidRDefault="00CB2459">
      <w:pPr>
        <w:pStyle w:val="ListParagraph"/>
        <w:numPr>
          <w:ilvl w:val="0"/>
          <w:numId w:val="14"/>
        </w:numPr>
        <w:ind w:left="1800"/>
      </w:pPr>
      <w:r>
        <w:t xml:space="preserve">Soumik – Final </w:t>
      </w:r>
      <w:r>
        <w:rPr>
          <w:u w:val="single"/>
        </w:rPr>
        <w:t>UI for map</w:t>
      </w:r>
      <w:r>
        <w:t xml:space="preserve">. </w:t>
      </w:r>
      <w:r>
        <w:rPr>
          <w:u w:val="single"/>
        </w:rPr>
        <w:t>Dynamic allocation of output</w:t>
      </w:r>
      <w:r>
        <w:t xml:space="preserve"> on Form. Log file.</w:t>
      </w:r>
    </w:p>
    <w:p w:rsidR="008808F3" w:rsidRDefault="00CB2459">
      <w:pPr>
        <w:pStyle w:val="ListParagraph"/>
        <w:numPr>
          <w:ilvl w:val="0"/>
          <w:numId w:val="14"/>
        </w:numPr>
        <w:ind w:left="1800"/>
      </w:pPr>
      <w:r>
        <w:t xml:space="preserve">Ashish – Finalizing UI, learning to connect database to </w:t>
      </w:r>
      <w:r>
        <w:t>project.</w:t>
      </w:r>
    </w:p>
    <w:p w:rsidR="008808F3" w:rsidRDefault="00CB2459">
      <w:pPr>
        <w:pStyle w:val="ListParagraph"/>
        <w:numPr>
          <w:ilvl w:val="0"/>
          <w:numId w:val="14"/>
        </w:numPr>
        <w:ind w:left="1800"/>
      </w:pPr>
      <w:r>
        <w:t>Shashank – Taking User input via radio buttons on map located on major stops on campus</w:t>
      </w:r>
    </w:p>
    <w:p w:rsidR="008808F3" w:rsidRDefault="00CB2459">
      <w:pPr>
        <w:pStyle w:val="ListParagraph"/>
        <w:numPr>
          <w:ilvl w:val="0"/>
          <w:numId w:val="14"/>
        </w:numPr>
        <w:ind w:left="1800"/>
      </w:pPr>
      <w:r>
        <w:lastRenderedPageBreak/>
        <w:t>Autonu – Implemented Search for cabs, printing details and fares according to preferred locations of drivers.</w:t>
      </w:r>
    </w:p>
    <w:p w:rsidR="008808F3" w:rsidRDefault="009A0ACC">
      <w:pPr>
        <w:pStyle w:val="ListParagraph"/>
        <w:numPr>
          <w:ilvl w:val="0"/>
          <w:numId w:val="14"/>
        </w:numPr>
        <w:ind w:left="1800"/>
      </w:pPr>
      <w:r>
        <w:t>Sahithya</w:t>
      </w:r>
      <w:r w:rsidR="00CB2459">
        <w:t xml:space="preserve"> </w:t>
      </w:r>
      <w:r w:rsidR="00CB2459">
        <w:t>– Displaying Bus records, Bus time, bus nu</w:t>
      </w:r>
      <w:r w:rsidR="00CB2459">
        <w:t>mber, pickup points according to user inputs.</w:t>
      </w:r>
    </w:p>
    <w:p w:rsidR="008808F3" w:rsidRDefault="008808F3">
      <w:pPr>
        <w:pStyle w:val="Standard"/>
      </w:pPr>
    </w:p>
    <w:p w:rsidR="008808F3" w:rsidRDefault="00CB2459">
      <w:pPr>
        <w:pStyle w:val="Heading2"/>
      </w:pPr>
      <w:r>
        <w:t>05/02/19</w:t>
      </w:r>
      <w:r>
        <w:tab/>
      </w:r>
      <w:r>
        <w:tab/>
        <w:t>~</w:t>
      </w:r>
      <w:r>
        <w:rPr>
          <w:rStyle w:val="SubtleEmphasis"/>
        </w:rPr>
        <w:t>12:30 PM</w:t>
      </w:r>
    </w:p>
    <w:p w:rsidR="008808F3" w:rsidRDefault="00CB2459">
      <w:pPr>
        <w:pStyle w:val="Heading3"/>
      </w:pPr>
      <w:r>
        <w:t>AIM: Evaluation of Milestone 2, Discussion on further improvements, Error elimination</w:t>
      </w:r>
    </w:p>
    <w:p w:rsidR="008808F3" w:rsidRDefault="00CB2459">
      <w:pPr>
        <w:pStyle w:val="ListParagraph"/>
        <w:numPr>
          <w:ilvl w:val="0"/>
          <w:numId w:val="28"/>
        </w:numPr>
      </w:pPr>
      <w:r>
        <w:t>Everyone present</w:t>
      </w:r>
    </w:p>
    <w:p w:rsidR="008808F3" w:rsidRDefault="00CB2459">
      <w:pPr>
        <w:pStyle w:val="ListParagraph"/>
        <w:numPr>
          <w:ilvl w:val="0"/>
          <w:numId w:val="17"/>
        </w:numPr>
      </w:pPr>
      <w:r>
        <w:t>Contributions –</w:t>
      </w:r>
    </w:p>
    <w:p w:rsidR="008808F3" w:rsidRDefault="00CB2459">
      <w:pPr>
        <w:pStyle w:val="ListParagraph"/>
        <w:numPr>
          <w:ilvl w:val="0"/>
          <w:numId w:val="14"/>
        </w:numPr>
        <w:ind w:left="1800"/>
      </w:pPr>
      <w:r>
        <w:t>Shivang – Coordinating everyone’s project. Database management for bus</w:t>
      </w:r>
      <w:r>
        <w:t xml:space="preserve"> services.</w:t>
      </w:r>
    </w:p>
    <w:p w:rsidR="008808F3" w:rsidRDefault="00CB2459">
      <w:pPr>
        <w:pStyle w:val="ListParagraph"/>
        <w:numPr>
          <w:ilvl w:val="0"/>
          <w:numId w:val="14"/>
        </w:numPr>
        <w:ind w:left="1800"/>
      </w:pPr>
      <w:r>
        <w:t>Soumik – Managing data across different forms. Dynamic allocation of radio buttons for user to select driver of choice.</w:t>
      </w:r>
    </w:p>
    <w:p w:rsidR="008808F3" w:rsidRDefault="00CB2459">
      <w:pPr>
        <w:pStyle w:val="ListParagraph"/>
        <w:numPr>
          <w:ilvl w:val="0"/>
          <w:numId w:val="14"/>
        </w:numPr>
        <w:ind w:left="1800"/>
      </w:pPr>
      <w:r>
        <w:t>Ashish – Database accessing problems encountered. Made changes to DB</w:t>
      </w:r>
    </w:p>
    <w:p w:rsidR="008808F3" w:rsidRDefault="00CB2459">
      <w:pPr>
        <w:pStyle w:val="ListParagraph"/>
        <w:numPr>
          <w:ilvl w:val="0"/>
          <w:numId w:val="14"/>
        </w:numPr>
        <w:ind w:left="1800"/>
      </w:pPr>
      <w:r>
        <w:t>Shashank – Database accessing problems encountered. Made</w:t>
      </w:r>
      <w:r>
        <w:t xml:space="preserve"> changes to DB</w:t>
      </w:r>
    </w:p>
    <w:p w:rsidR="008808F3" w:rsidRDefault="00CB2459">
      <w:pPr>
        <w:pStyle w:val="ListParagraph"/>
        <w:numPr>
          <w:ilvl w:val="0"/>
          <w:numId w:val="14"/>
        </w:numPr>
        <w:ind w:left="1800"/>
      </w:pPr>
      <w:r>
        <w:t>Autonu –Debugging in long distance form. Travel trip destination recommendation for users (discussion)</w:t>
      </w:r>
    </w:p>
    <w:p w:rsidR="008808F3" w:rsidRDefault="009A0ACC">
      <w:pPr>
        <w:pStyle w:val="ListParagraph"/>
        <w:numPr>
          <w:ilvl w:val="0"/>
          <w:numId w:val="14"/>
        </w:numPr>
        <w:ind w:left="1800"/>
      </w:pPr>
      <w:r>
        <w:t>Sahithya</w:t>
      </w:r>
      <w:r w:rsidR="00CB2459">
        <w:t xml:space="preserve"> </w:t>
      </w:r>
      <w:r w:rsidR="00CB2459">
        <w:t>– DB changes to fit output requirements.</w:t>
      </w:r>
    </w:p>
    <w:p w:rsidR="008808F3" w:rsidRDefault="008808F3">
      <w:pPr>
        <w:pStyle w:val="Standard"/>
      </w:pPr>
    </w:p>
    <w:p w:rsidR="008808F3" w:rsidRDefault="008808F3">
      <w:pPr>
        <w:pStyle w:val="Standard"/>
      </w:pPr>
    </w:p>
    <w:p w:rsidR="008808F3" w:rsidRDefault="006C7898" w:rsidP="006C7898">
      <w:pPr>
        <w:pStyle w:val="Heading2"/>
      </w:pPr>
      <w:r>
        <w:t>07</w:t>
      </w:r>
      <w:r w:rsidR="00CB2459">
        <w:t>/02/19</w:t>
      </w:r>
      <w:r w:rsidR="00CB2459">
        <w:tab/>
      </w:r>
      <w:r w:rsidR="00CB2459">
        <w:tab/>
        <w:t>~0</w:t>
      </w:r>
      <w:r w:rsidR="00CB2459">
        <w:rPr>
          <w:rStyle w:val="SubtleEmphasis"/>
        </w:rPr>
        <w:t>1:00 PM – 5:40PM</w:t>
      </w:r>
    </w:p>
    <w:p w:rsidR="008808F3" w:rsidRDefault="00CB2459">
      <w:pPr>
        <w:pStyle w:val="ListParagraph"/>
        <w:numPr>
          <w:ilvl w:val="0"/>
          <w:numId w:val="29"/>
        </w:numPr>
      </w:pPr>
      <w:r>
        <w:t>E</w:t>
      </w:r>
      <w:r>
        <w:t>veryone present</w:t>
      </w:r>
    </w:p>
    <w:p w:rsidR="008808F3" w:rsidRDefault="00CB2459">
      <w:pPr>
        <w:pStyle w:val="ListParagraph"/>
        <w:numPr>
          <w:ilvl w:val="0"/>
          <w:numId w:val="18"/>
        </w:numPr>
      </w:pPr>
      <w:r>
        <w:t>Contributions –</w:t>
      </w:r>
    </w:p>
    <w:p w:rsidR="008808F3" w:rsidRDefault="00CB2459">
      <w:pPr>
        <w:pStyle w:val="ListParagraph"/>
        <w:numPr>
          <w:ilvl w:val="0"/>
          <w:numId w:val="14"/>
        </w:numPr>
        <w:ind w:left="1800"/>
      </w:pPr>
      <w:r>
        <w:t xml:space="preserve">Shivang – </w:t>
      </w:r>
      <w:r w:rsidR="006C7898">
        <w:t>Starting working on the recommendation algorithm</w:t>
      </w:r>
      <w:r>
        <w:t>.</w:t>
      </w:r>
      <w:r w:rsidR="006C7898">
        <w:t xml:space="preserve"> Helped in bugs of other components.</w:t>
      </w:r>
    </w:p>
    <w:p w:rsidR="008808F3" w:rsidRDefault="00CB2459">
      <w:pPr>
        <w:pStyle w:val="ListParagraph"/>
        <w:numPr>
          <w:ilvl w:val="0"/>
          <w:numId w:val="14"/>
        </w:numPr>
        <w:ind w:left="1800"/>
      </w:pPr>
      <w:r>
        <w:t xml:space="preserve">Soumik – </w:t>
      </w:r>
      <w:r w:rsidR="000103CF">
        <w:t>Finished work on Short Distance Cabs and started working on GUI.</w:t>
      </w:r>
    </w:p>
    <w:p w:rsidR="008808F3" w:rsidRDefault="00CB2459">
      <w:pPr>
        <w:pStyle w:val="ListParagraph"/>
        <w:numPr>
          <w:ilvl w:val="0"/>
          <w:numId w:val="14"/>
        </w:numPr>
        <w:ind w:left="1800"/>
      </w:pPr>
      <w:r>
        <w:t>Shashank &amp; Ashish – Made a DB control class for universal usage in every sub-component.</w:t>
      </w:r>
    </w:p>
    <w:p w:rsidR="008808F3" w:rsidRDefault="006C7898">
      <w:pPr>
        <w:pStyle w:val="ListParagraph"/>
        <w:numPr>
          <w:ilvl w:val="0"/>
          <w:numId w:val="14"/>
        </w:numPr>
        <w:ind w:left="1800"/>
      </w:pPr>
      <w:r>
        <w:t>Autonu –Started working on Driver Confirmation for long distance.</w:t>
      </w:r>
    </w:p>
    <w:p w:rsidR="008808F3" w:rsidRDefault="009A0ACC">
      <w:pPr>
        <w:pStyle w:val="ListParagraph"/>
        <w:numPr>
          <w:ilvl w:val="0"/>
          <w:numId w:val="14"/>
        </w:numPr>
        <w:ind w:left="1800"/>
      </w:pPr>
      <w:r>
        <w:t xml:space="preserve">Sahithya </w:t>
      </w:r>
      <w:r w:rsidR="00CB2459">
        <w:t>–</w:t>
      </w:r>
      <w:r w:rsidR="006C7898">
        <w:t xml:space="preserve"> Pruned the data of bus for duplicated and processed the data. </w:t>
      </w:r>
    </w:p>
    <w:p w:rsidR="006C7898" w:rsidRDefault="006C7898">
      <w:pPr>
        <w:pStyle w:val="Heading2"/>
      </w:pPr>
    </w:p>
    <w:p w:rsidR="008808F3" w:rsidRDefault="00CB2459">
      <w:pPr>
        <w:pStyle w:val="Heading2"/>
      </w:pPr>
      <w:r>
        <w:t>09/02/19</w:t>
      </w:r>
      <w:r>
        <w:tab/>
      </w:r>
      <w:r>
        <w:tab/>
        <w:t>~09</w:t>
      </w:r>
      <w:r>
        <w:rPr>
          <w:rStyle w:val="SubtleEmphasis"/>
        </w:rPr>
        <w:t>:00 PM – 12:00AM</w:t>
      </w:r>
    </w:p>
    <w:p w:rsidR="008808F3" w:rsidRDefault="008808F3">
      <w:pPr>
        <w:pStyle w:val="Heading3"/>
      </w:pPr>
    </w:p>
    <w:p w:rsidR="008808F3" w:rsidRDefault="00CB2459">
      <w:pPr>
        <w:pStyle w:val="ListParagraph"/>
      </w:pPr>
      <w:r>
        <w:t>Everyone present</w:t>
      </w:r>
    </w:p>
    <w:p w:rsidR="008808F3" w:rsidRDefault="00CB2459">
      <w:pPr>
        <w:pStyle w:val="ListParagraph"/>
      </w:pPr>
      <w:r>
        <w:t>Contributions –</w:t>
      </w:r>
    </w:p>
    <w:p w:rsidR="008808F3" w:rsidRDefault="00CB2459">
      <w:pPr>
        <w:pStyle w:val="ListParagraph"/>
        <w:numPr>
          <w:ilvl w:val="0"/>
          <w:numId w:val="14"/>
        </w:numPr>
        <w:ind w:left="1800"/>
      </w:pPr>
      <w:r>
        <w:lastRenderedPageBreak/>
        <w:t xml:space="preserve">Shivang – </w:t>
      </w:r>
      <w:r w:rsidR="006C7898">
        <w:t xml:space="preserve">Finished work on </w:t>
      </w:r>
      <w:r w:rsidR="009A0ACC">
        <w:t>Recommendation</w:t>
      </w:r>
      <w:r w:rsidR="006C7898">
        <w:t xml:space="preserve"> system, made a table for users and started work on login and signup</w:t>
      </w:r>
      <w:r>
        <w:t>.</w:t>
      </w:r>
    </w:p>
    <w:p w:rsidR="008808F3" w:rsidRDefault="00CB2459">
      <w:pPr>
        <w:pStyle w:val="ListParagraph"/>
        <w:numPr>
          <w:ilvl w:val="0"/>
          <w:numId w:val="14"/>
        </w:numPr>
        <w:ind w:left="1800"/>
      </w:pPr>
      <w:r>
        <w:t>Soumik –</w:t>
      </w:r>
      <w:bookmarkStart w:id="1" w:name="_GoBack11"/>
      <w:bookmarkEnd w:id="1"/>
      <w:r w:rsidR="000103CF">
        <w:t xml:space="preserve"> Started working on GUI of all the Forms </w:t>
      </w:r>
    </w:p>
    <w:p w:rsidR="008808F3" w:rsidRDefault="00CB2459">
      <w:pPr>
        <w:pStyle w:val="ListParagraph"/>
        <w:numPr>
          <w:ilvl w:val="0"/>
          <w:numId w:val="14"/>
        </w:numPr>
        <w:ind w:left="1800"/>
      </w:pPr>
      <w:r>
        <w:t xml:space="preserve">Shashank &amp; Ashish – Improved the UI for the driver </w:t>
      </w:r>
      <w:r w:rsidR="009A0ACC">
        <w:t>recommendation</w:t>
      </w:r>
      <w:r>
        <w:t xml:space="preserve"> </w:t>
      </w:r>
      <w:r>
        <w:t>form. Displayed one recommended driver instead of a list of them on the top.</w:t>
      </w:r>
    </w:p>
    <w:p w:rsidR="008808F3" w:rsidRDefault="00CB2459">
      <w:pPr>
        <w:pStyle w:val="ListParagraph"/>
        <w:numPr>
          <w:ilvl w:val="0"/>
          <w:numId w:val="14"/>
        </w:numPr>
        <w:ind w:left="1800"/>
      </w:pPr>
      <w:r>
        <w:t>Autonu –</w:t>
      </w:r>
      <w:r>
        <w:tab/>
      </w:r>
      <w:r w:rsidR="006C7898">
        <w:t>Finalized work on Long Distance cabs, and worked on booking</w:t>
      </w:r>
      <w:r>
        <w:t>.</w:t>
      </w:r>
    </w:p>
    <w:p w:rsidR="008808F3" w:rsidRDefault="009A0ACC">
      <w:pPr>
        <w:pStyle w:val="ListParagraph"/>
        <w:numPr>
          <w:ilvl w:val="0"/>
          <w:numId w:val="14"/>
        </w:numPr>
        <w:ind w:left="1800"/>
      </w:pPr>
      <w:r>
        <w:t>Sahithya</w:t>
      </w:r>
      <w:r w:rsidR="00CB2459">
        <w:t xml:space="preserve"> </w:t>
      </w:r>
      <w:r w:rsidR="00CB2459">
        <w:t xml:space="preserve">– </w:t>
      </w:r>
      <w:r w:rsidR="006C7898">
        <w:t>Worked on displaying the intermediate stops between pickup and drop</w:t>
      </w:r>
    </w:p>
    <w:p w:rsidR="008808F3" w:rsidRDefault="00CB2459">
      <w:pPr>
        <w:pStyle w:val="Heading2"/>
      </w:pPr>
      <w:r>
        <w:t>10/02/19</w:t>
      </w:r>
      <w:r>
        <w:tab/>
      </w:r>
      <w:r>
        <w:tab/>
        <w:t>~02</w:t>
      </w:r>
      <w:r>
        <w:rPr>
          <w:rStyle w:val="SubtleEmphasis"/>
        </w:rPr>
        <w:t>:00 PM – 11:00PM</w:t>
      </w:r>
    </w:p>
    <w:p w:rsidR="008808F3" w:rsidRDefault="00CB2459">
      <w:pPr>
        <w:pStyle w:val="Heading3"/>
      </w:pPr>
      <w:r>
        <w:t xml:space="preserve"> </w:t>
      </w:r>
    </w:p>
    <w:p w:rsidR="008808F3" w:rsidRDefault="00CB2459">
      <w:pPr>
        <w:pStyle w:val="ListParagraph"/>
      </w:pPr>
      <w:r>
        <w:t>Everyone present</w:t>
      </w:r>
    </w:p>
    <w:p w:rsidR="008808F3" w:rsidRDefault="00CB2459">
      <w:pPr>
        <w:pStyle w:val="ListParagraph"/>
      </w:pPr>
      <w:r>
        <w:t>Contributions –</w:t>
      </w:r>
    </w:p>
    <w:p w:rsidR="008808F3" w:rsidRDefault="00CB2459">
      <w:pPr>
        <w:pStyle w:val="ListParagraph"/>
        <w:numPr>
          <w:ilvl w:val="0"/>
          <w:numId w:val="14"/>
        </w:numPr>
        <w:ind w:left="1800"/>
      </w:pPr>
      <w:r>
        <w:t>Shivang</w:t>
      </w:r>
      <w:r w:rsidR="006C7898">
        <w:t xml:space="preserve"> –</w:t>
      </w:r>
      <w:r w:rsidR="006C7898">
        <w:t xml:space="preserve">Helped with backend of user profile page and cab booking </w:t>
      </w:r>
      <w:r w:rsidR="009A0ACC">
        <w:t>page.</w:t>
      </w:r>
    </w:p>
    <w:p w:rsidR="00CE0867" w:rsidRDefault="00CB2459" w:rsidP="000103CF">
      <w:pPr>
        <w:pStyle w:val="ListParagraph"/>
        <w:numPr>
          <w:ilvl w:val="0"/>
          <w:numId w:val="14"/>
        </w:numPr>
        <w:ind w:left="1800"/>
      </w:pPr>
      <w:r>
        <w:t>Soumik –</w:t>
      </w:r>
      <w:r w:rsidR="000103CF">
        <w:t xml:space="preserve"> Made the form for User Details,</w:t>
      </w:r>
      <w:r w:rsidR="000103CF" w:rsidRPr="000103CF">
        <w:t xml:space="preserve"> </w:t>
      </w:r>
      <w:r w:rsidR="000103CF">
        <w:t xml:space="preserve">Made a Bookings </w:t>
      </w:r>
      <w:r w:rsidR="000103CF">
        <w:t>table.</w:t>
      </w:r>
    </w:p>
    <w:p w:rsidR="008808F3" w:rsidRDefault="00CB2459">
      <w:pPr>
        <w:pStyle w:val="ListParagraph"/>
        <w:numPr>
          <w:ilvl w:val="0"/>
          <w:numId w:val="14"/>
        </w:numPr>
        <w:ind w:left="1800"/>
      </w:pPr>
      <w:r>
        <w:t xml:space="preserve">Shashank &amp; Ashish – Made the </w:t>
      </w:r>
      <w:r w:rsidR="009A0ACC">
        <w:t>dist.</w:t>
      </w:r>
      <w:r>
        <w:t xml:space="preserve"> array for storing distance between groups of locations. Recommended driver in increasing order of dist</w:t>
      </w:r>
      <w:r>
        <w:t>ance from user</w:t>
      </w:r>
    </w:p>
    <w:p w:rsidR="008808F3" w:rsidRDefault="00CB2459">
      <w:pPr>
        <w:pStyle w:val="ListParagraph"/>
        <w:numPr>
          <w:ilvl w:val="0"/>
          <w:numId w:val="14"/>
        </w:numPr>
        <w:ind w:left="1800"/>
      </w:pPr>
      <w:r>
        <w:t>Autonu –</w:t>
      </w:r>
      <w:r w:rsidR="00CE0867">
        <w:t xml:space="preserve"> Helped in debugging Project and gave inputs to different modules.</w:t>
      </w:r>
    </w:p>
    <w:p w:rsidR="008808F3" w:rsidRDefault="009A0ACC">
      <w:pPr>
        <w:pStyle w:val="ListParagraph"/>
        <w:numPr>
          <w:ilvl w:val="0"/>
          <w:numId w:val="14"/>
        </w:numPr>
        <w:ind w:left="1800"/>
      </w:pPr>
      <w:r>
        <w:t>Sahithya</w:t>
      </w:r>
      <w:r w:rsidR="00CB2459">
        <w:t xml:space="preserve"> </w:t>
      </w:r>
      <w:r w:rsidR="00CB2459">
        <w:t xml:space="preserve">– </w:t>
      </w:r>
      <w:r w:rsidR="006C7898">
        <w:t xml:space="preserve">Helped in Debugging Project and GUI Improvements </w:t>
      </w:r>
    </w:p>
    <w:p w:rsidR="006C7898" w:rsidRDefault="006C7898" w:rsidP="006C7898">
      <w:pPr>
        <w:pStyle w:val="Heading2"/>
      </w:pPr>
    </w:p>
    <w:p w:rsidR="008808F3" w:rsidRDefault="00CB2459" w:rsidP="006C7898">
      <w:pPr>
        <w:pStyle w:val="Heading2"/>
      </w:pPr>
      <w:r>
        <w:t>11/02/19</w:t>
      </w:r>
      <w:r>
        <w:tab/>
      </w:r>
      <w:r>
        <w:tab/>
        <w:t>~02</w:t>
      </w:r>
      <w:r>
        <w:rPr>
          <w:rStyle w:val="SubtleEmphasis"/>
        </w:rPr>
        <w:t>:00 PM – 6:00PM ~ 9:00 PM – 11:00</w:t>
      </w:r>
      <w:r>
        <w:rPr>
          <w:rStyle w:val="SubtleEmphasis"/>
        </w:rPr>
        <w:t xml:space="preserve"> PM</w:t>
      </w:r>
    </w:p>
    <w:p w:rsidR="008808F3" w:rsidRDefault="008808F3">
      <w:pPr>
        <w:pStyle w:val="Heading3"/>
      </w:pPr>
    </w:p>
    <w:p w:rsidR="008808F3" w:rsidRDefault="00CB2459">
      <w:pPr>
        <w:pStyle w:val="ListParagraph"/>
      </w:pPr>
      <w:r>
        <w:t>Everyone present</w:t>
      </w:r>
    </w:p>
    <w:p w:rsidR="008808F3" w:rsidRDefault="00CB2459">
      <w:pPr>
        <w:pStyle w:val="ListParagraph"/>
      </w:pPr>
      <w:r>
        <w:t>Contributions –</w:t>
      </w:r>
    </w:p>
    <w:p w:rsidR="008808F3" w:rsidRDefault="00CB2459" w:rsidP="006C7898">
      <w:pPr>
        <w:pStyle w:val="ListParagraph"/>
        <w:numPr>
          <w:ilvl w:val="0"/>
          <w:numId w:val="14"/>
        </w:numPr>
        <w:ind w:left="1800"/>
      </w:pPr>
      <w:r>
        <w:t xml:space="preserve">Shivang – </w:t>
      </w:r>
      <w:r w:rsidR="006C7898">
        <w:t xml:space="preserve">Integrated all the </w:t>
      </w:r>
      <w:r w:rsidR="00CE0867">
        <w:t>components,</w:t>
      </w:r>
      <w:r w:rsidR="006C7898">
        <w:t xml:space="preserve"> debugged the </w:t>
      </w:r>
      <w:r w:rsidR="009A0ACC">
        <w:t>project,</w:t>
      </w:r>
      <w:r w:rsidR="006C7898">
        <w:t xml:space="preserve"> minor </w:t>
      </w:r>
      <w:r w:rsidR="009A0ACC">
        <w:t>fixes.</w:t>
      </w:r>
      <w:r w:rsidR="006C7898">
        <w:t xml:space="preserve"> Worked on </w:t>
      </w:r>
      <w:r w:rsidR="00CE0867">
        <w:t>documentation.</w:t>
      </w:r>
    </w:p>
    <w:p w:rsidR="008808F3" w:rsidRDefault="00CB2459" w:rsidP="006C7898">
      <w:pPr>
        <w:pStyle w:val="ListParagraph"/>
        <w:numPr>
          <w:ilvl w:val="0"/>
          <w:numId w:val="14"/>
        </w:numPr>
        <w:ind w:left="1800"/>
      </w:pPr>
      <w:r>
        <w:t xml:space="preserve">Soumik – </w:t>
      </w:r>
      <w:bookmarkStart w:id="2" w:name="_GoBack1111"/>
      <w:bookmarkEnd w:id="2"/>
      <w:r w:rsidR="000103CF">
        <w:t xml:space="preserve">Finished making the User Guide and </w:t>
      </w:r>
      <w:r w:rsidR="009A0ACC">
        <w:t>GUI.</w:t>
      </w:r>
    </w:p>
    <w:p w:rsidR="008808F3" w:rsidRDefault="00CB2459" w:rsidP="006C7898">
      <w:pPr>
        <w:pStyle w:val="ListParagraph"/>
        <w:numPr>
          <w:ilvl w:val="0"/>
          <w:numId w:val="14"/>
        </w:numPr>
        <w:ind w:left="1800"/>
      </w:pPr>
      <w:r>
        <w:t>Shashank – Made changes to the bus timings form. Now displays a column for the no of intermediate stops in between. Removed locations with no buses from the dataset. Fixed a bug r</w:t>
      </w:r>
      <w:r>
        <w:t>egarding bus recommendation in the fo</w:t>
      </w:r>
      <w:r w:rsidR="009A0ACC">
        <w:t>rm. Prepared documentation for E-</w:t>
      </w:r>
      <w:r>
        <w:t>rickshaw</w:t>
      </w:r>
    </w:p>
    <w:p w:rsidR="008808F3" w:rsidRDefault="006C7898" w:rsidP="006C7898">
      <w:pPr>
        <w:pStyle w:val="ListParagraph"/>
        <w:numPr>
          <w:ilvl w:val="0"/>
          <w:numId w:val="14"/>
        </w:numPr>
        <w:ind w:left="1800"/>
      </w:pPr>
      <w:r>
        <w:t>Ashish -</w:t>
      </w:r>
      <w:r w:rsidR="00CB2459">
        <w:t>Making Documentation of long distance and improving code of long distance</w:t>
      </w:r>
    </w:p>
    <w:p w:rsidR="008808F3" w:rsidRDefault="00CB2459" w:rsidP="006C7898">
      <w:pPr>
        <w:pStyle w:val="ListParagraph"/>
        <w:numPr>
          <w:ilvl w:val="0"/>
          <w:numId w:val="14"/>
        </w:numPr>
        <w:ind w:left="1800"/>
      </w:pPr>
      <w:r>
        <w:t>Autonu –</w:t>
      </w:r>
      <w:r>
        <w:tab/>
      </w:r>
      <w:r w:rsidR="00CE0867">
        <w:t xml:space="preserve">Finished Documentation and commenting for Long Distance </w:t>
      </w:r>
    </w:p>
    <w:p w:rsidR="008808F3" w:rsidRDefault="009A0ACC" w:rsidP="006C7898">
      <w:pPr>
        <w:pStyle w:val="ListParagraph"/>
        <w:numPr>
          <w:ilvl w:val="0"/>
          <w:numId w:val="14"/>
        </w:numPr>
        <w:ind w:left="1800"/>
      </w:pPr>
      <w:r>
        <w:t>Sahithya</w:t>
      </w:r>
      <w:r w:rsidR="00CB2459">
        <w:t xml:space="preserve"> </w:t>
      </w:r>
      <w:r w:rsidR="00CB2459">
        <w:t xml:space="preserve">– </w:t>
      </w:r>
      <w:r w:rsidR="00CE0867">
        <w:t xml:space="preserve">Finished Documentation and inline Commenting for Bus </w:t>
      </w:r>
      <w:r w:rsidR="000103CF">
        <w:t>timings.</w:t>
      </w:r>
    </w:p>
    <w:p w:rsidR="008808F3" w:rsidRDefault="008808F3">
      <w:pPr>
        <w:pStyle w:val="Standard"/>
      </w:pPr>
    </w:p>
    <w:sectPr w:rsidR="008808F3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59" w:rsidRDefault="00CB2459">
      <w:r>
        <w:separator/>
      </w:r>
    </w:p>
  </w:endnote>
  <w:endnote w:type="continuationSeparator" w:id="0">
    <w:p w:rsidR="00CB2459" w:rsidRDefault="00CB2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59" w:rsidRDefault="00CB2459">
      <w:r>
        <w:rPr>
          <w:color w:val="000000"/>
        </w:rPr>
        <w:separator/>
      </w:r>
    </w:p>
  </w:footnote>
  <w:footnote w:type="continuationSeparator" w:id="0">
    <w:p w:rsidR="00CB2459" w:rsidRDefault="00CB2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6EBB"/>
    <w:multiLevelType w:val="multilevel"/>
    <w:tmpl w:val="B47C681C"/>
    <w:styleLink w:val="WWNum1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F336FA"/>
    <w:multiLevelType w:val="multilevel"/>
    <w:tmpl w:val="C2CCB852"/>
    <w:styleLink w:val="WWNum4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1CF50C96"/>
    <w:multiLevelType w:val="multilevel"/>
    <w:tmpl w:val="2124AC74"/>
    <w:styleLink w:val="WWNum13"/>
    <w:lvl w:ilvl="0">
      <w:numFmt w:val="bullet"/>
      <w:lvlText w:val=""/>
      <w:lvlJc w:val="left"/>
      <w:pPr>
        <w:ind w:left="86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763" w:hanging="360"/>
      </w:pPr>
    </w:lvl>
    <w:lvl w:ilvl="2">
      <w:start w:val="1"/>
      <w:numFmt w:val="lowerRoman"/>
      <w:lvlText w:val="%3."/>
      <w:lvlJc w:val="right"/>
      <w:pPr>
        <w:ind w:left="1483" w:hanging="180"/>
      </w:pPr>
    </w:lvl>
    <w:lvl w:ilvl="3">
      <w:start w:val="1"/>
      <w:numFmt w:val="decimal"/>
      <w:lvlText w:val="%4."/>
      <w:lvlJc w:val="left"/>
      <w:pPr>
        <w:ind w:left="2203" w:hanging="360"/>
      </w:pPr>
    </w:lvl>
    <w:lvl w:ilvl="4">
      <w:start w:val="1"/>
      <w:numFmt w:val="lowerLetter"/>
      <w:lvlText w:val="%5."/>
      <w:lvlJc w:val="left"/>
      <w:pPr>
        <w:ind w:left="2923" w:hanging="360"/>
      </w:pPr>
    </w:lvl>
    <w:lvl w:ilvl="5">
      <w:start w:val="1"/>
      <w:numFmt w:val="lowerRoman"/>
      <w:lvlText w:val="%6."/>
      <w:lvlJc w:val="right"/>
      <w:pPr>
        <w:ind w:left="3643" w:hanging="180"/>
      </w:pPr>
    </w:lvl>
    <w:lvl w:ilvl="6">
      <w:start w:val="1"/>
      <w:numFmt w:val="decimal"/>
      <w:lvlText w:val="%7."/>
      <w:lvlJc w:val="left"/>
      <w:pPr>
        <w:ind w:left="4363" w:hanging="360"/>
      </w:pPr>
    </w:lvl>
    <w:lvl w:ilvl="7">
      <w:start w:val="1"/>
      <w:numFmt w:val="lowerLetter"/>
      <w:lvlText w:val="%8."/>
      <w:lvlJc w:val="left"/>
      <w:pPr>
        <w:ind w:left="5083" w:hanging="360"/>
      </w:pPr>
    </w:lvl>
    <w:lvl w:ilvl="8">
      <w:start w:val="1"/>
      <w:numFmt w:val="lowerRoman"/>
      <w:lvlText w:val="%9."/>
      <w:lvlJc w:val="right"/>
      <w:pPr>
        <w:ind w:left="5803" w:hanging="180"/>
      </w:pPr>
    </w:lvl>
  </w:abstractNum>
  <w:abstractNum w:abstractNumId="3" w15:restartNumberingAfterBreak="0">
    <w:nsid w:val="29C0738B"/>
    <w:multiLevelType w:val="multilevel"/>
    <w:tmpl w:val="D4C2B61C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E995257"/>
    <w:multiLevelType w:val="multilevel"/>
    <w:tmpl w:val="50EA865C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20A6C0C"/>
    <w:multiLevelType w:val="multilevel"/>
    <w:tmpl w:val="AC9C5D0C"/>
    <w:styleLink w:val="WWNum3"/>
    <w:lvl w:ilvl="0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82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90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97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10440" w:hanging="360"/>
      </w:pPr>
      <w:rPr>
        <w:rFonts w:ascii="Wingdings" w:hAnsi="Wingdings"/>
      </w:rPr>
    </w:lvl>
  </w:abstractNum>
  <w:abstractNum w:abstractNumId="6" w15:restartNumberingAfterBreak="0">
    <w:nsid w:val="357D4B8E"/>
    <w:multiLevelType w:val="multilevel"/>
    <w:tmpl w:val="9A181050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42573F8"/>
    <w:multiLevelType w:val="multilevel"/>
    <w:tmpl w:val="92F2D39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8" w15:restartNumberingAfterBreak="0">
    <w:nsid w:val="45DF3711"/>
    <w:multiLevelType w:val="multilevel"/>
    <w:tmpl w:val="7A30EF30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8D60270"/>
    <w:multiLevelType w:val="multilevel"/>
    <w:tmpl w:val="4ADE9726"/>
    <w:styleLink w:val="WWNum17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324FE7"/>
    <w:multiLevelType w:val="multilevel"/>
    <w:tmpl w:val="17D4A842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6309131A"/>
    <w:multiLevelType w:val="multilevel"/>
    <w:tmpl w:val="E11A1F0E"/>
    <w:styleLink w:val="WWNum5"/>
    <w:lvl w:ilvl="0">
      <w:numFmt w:val="bullet"/>
      <w:lvlText w:val=""/>
      <w:lvlJc w:val="left"/>
      <w:pPr>
        <w:ind w:left="86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763" w:hanging="360"/>
      </w:pPr>
    </w:lvl>
    <w:lvl w:ilvl="2">
      <w:start w:val="1"/>
      <w:numFmt w:val="lowerRoman"/>
      <w:lvlText w:val="%3."/>
      <w:lvlJc w:val="right"/>
      <w:pPr>
        <w:ind w:left="1483" w:hanging="180"/>
      </w:pPr>
    </w:lvl>
    <w:lvl w:ilvl="3">
      <w:start w:val="1"/>
      <w:numFmt w:val="decimal"/>
      <w:lvlText w:val="%4."/>
      <w:lvlJc w:val="left"/>
      <w:pPr>
        <w:ind w:left="2203" w:hanging="360"/>
      </w:pPr>
    </w:lvl>
    <w:lvl w:ilvl="4">
      <w:start w:val="1"/>
      <w:numFmt w:val="lowerLetter"/>
      <w:lvlText w:val="%5."/>
      <w:lvlJc w:val="left"/>
      <w:pPr>
        <w:ind w:left="2923" w:hanging="360"/>
      </w:pPr>
    </w:lvl>
    <w:lvl w:ilvl="5">
      <w:start w:val="1"/>
      <w:numFmt w:val="lowerRoman"/>
      <w:lvlText w:val="%6."/>
      <w:lvlJc w:val="right"/>
      <w:pPr>
        <w:ind w:left="3643" w:hanging="180"/>
      </w:pPr>
    </w:lvl>
    <w:lvl w:ilvl="6">
      <w:start w:val="1"/>
      <w:numFmt w:val="decimal"/>
      <w:lvlText w:val="%7."/>
      <w:lvlJc w:val="left"/>
      <w:pPr>
        <w:ind w:left="4363" w:hanging="360"/>
      </w:pPr>
    </w:lvl>
    <w:lvl w:ilvl="7">
      <w:start w:val="1"/>
      <w:numFmt w:val="lowerLetter"/>
      <w:lvlText w:val="%8."/>
      <w:lvlJc w:val="left"/>
      <w:pPr>
        <w:ind w:left="5083" w:hanging="360"/>
      </w:pPr>
    </w:lvl>
    <w:lvl w:ilvl="8">
      <w:start w:val="1"/>
      <w:numFmt w:val="lowerRoman"/>
      <w:lvlText w:val="%9."/>
      <w:lvlJc w:val="right"/>
      <w:pPr>
        <w:ind w:left="5803" w:hanging="180"/>
      </w:pPr>
    </w:lvl>
  </w:abstractNum>
  <w:abstractNum w:abstractNumId="12" w15:restartNumberingAfterBreak="0">
    <w:nsid w:val="6B33471E"/>
    <w:multiLevelType w:val="multilevel"/>
    <w:tmpl w:val="FCAAD2B4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6E9461DC"/>
    <w:multiLevelType w:val="multilevel"/>
    <w:tmpl w:val="E27AE240"/>
    <w:styleLink w:val="WWNum2"/>
    <w:lvl w:ilvl="0">
      <w:start w:val="1"/>
      <w:numFmt w:val="decimal"/>
      <w:lvlText w:val="%1."/>
      <w:lvlJc w:val="left"/>
      <w:pPr>
        <w:ind w:left="86" w:hanging="360"/>
      </w:pPr>
    </w:lvl>
    <w:lvl w:ilvl="1">
      <w:start w:val="1"/>
      <w:numFmt w:val="lowerLetter"/>
      <w:lvlText w:val="%2."/>
      <w:lvlJc w:val="left"/>
      <w:pPr>
        <w:ind w:left="763" w:hanging="360"/>
      </w:pPr>
    </w:lvl>
    <w:lvl w:ilvl="2">
      <w:start w:val="1"/>
      <w:numFmt w:val="lowerRoman"/>
      <w:lvlText w:val="%3."/>
      <w:lvlJc w:val="right"/>
      <w:pPr>
        <w:ind w:left="1483" w:hanging="180"/>
      </w:pPr>
    </w:lvl>
    <w:lvl w:ilvl="3">
      <w:start w:val="1"/>
      <w:numFmt w:val="decimal"/>
      <w:lvlText w:val="%4."/>
      <w:lvlJc w:val="left"/>
      <w:pPr>
        <w:ind w:left="2203" w:hanging="360"/>
      </w:pPr>
    </w:lvl>
    <w:lvl w:ilvl="4">
      <w:start w:val="1"/>
      <w:numFmt w:val="lowerLetter"/>
      <w:lvlText w:val="%5."/>
      <w:lvlJc w:val="left"/>
      <w:pPr>
        <w:ind w:left="2923" w:hanging="360"/>
      </w:pPr>
    </w:lvl>
    <w:lvl w:ilvl="5">
      <w:start w:val="1"/>
      <w:numFmt w:val="lowerRoman"/>
      <w:lvlText w:val="%6."/>
      <w:lvlJc w:val="right"/>
      <w:pPr>
        <w:ind w:left="3643" w:hanging="180"/>
      </w:pPr>
    </w:lvl>
    <w:lvl w:ilvl="6">
      <w:start w:val="1"/>
      <w:numFmt w:val="decimal"/>
      <w:lvlText w:val="%7."/>
      <w:lvlJc w:val="left"/>
      <w:pPr>
        <w:ind w:left="4363" w:hanging="360"/>
      </w:pPr>
    </w:lvl>
    <w:lvl w:ilvl="7">
      <w:start w:val="1"/>
      <w:numFmt w:val="lowerLetter"/>
      <w:lvlText w:val="%8."/>
      <w:lvlJc w:val="left"/>
      <w:pPr>
        <w:ind w:left="5083" w:hanging="360"/>
      </w:pPr>
    </w:lvl>
    <w:lvl w:ilvl="8">
      <w:start w:val="1"/>
      <w:numFmt w:val="lowerRoman"/>
      <w:lvlText w:val="%9."/>
      <w:lvlJc w:val="right"/>
      <w:pPr>
        <w:ind w:left="5803" w:hanging="180"/>
      </w:pPr>
    </w:lvl>
  </w:abstractNum>
  <w:abstractNum w:abstractNumId="14" w15:restartNumberingAfterBreak="0">
    <w:nsid w:val="712867E6"/>
    <w:multiLevelType w:val="multilevel"/>
    <w:tmpl w:val="6404714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78372270"/>
    <w:multiLevelType w:val="multilevel"/>
    <w:tmpl w:val="A8D2FF98"/>
    <w:styleLink w:val="WWNum15"/>
    <w:lvl w:ilvl="0">
      <w:numFmt w:val="bullet"/>
      <w:lvlText w:val="-"/>
      <w:lvlJc w:val="left"/>
      <w:pPr>
        <w:ind w:left="25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16" w15:restartNumberingAfterBreak="0">
    <w:nsid w:val="78B51D18"/>
    <w:multiLevelType w:val="multilevel"/>
    <w:tmpl w:val="9D6CCA84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7E060BA8"/>
    <w:multiLevelType w:val="multilevel"/>
    <w:tmpl w:val="D53E2518"/>
    <w:styleLink w:val="WWNum9"/>
    <w:lvl w:ilvl="0">
      <w:start w:val="1"/>
      <w:numFmt w:val="decimal"/>
      <w:lvlText w:val="%1."/>
      <w:lvlJc w:val="left"/>
      <w:pPr>
        <w:ind w:left="86" w:hanging="360"/>
      </w:pPr>
    </w:lvl>
    <w:lvl w:ilvl="1">
      <w:start w:val="1"/>
      <w:numFmt w:val="lowerLetter"/>
      <w:lvlText w:val="%2."/>
      <w:lvlJc w:val="left"/>
      <w:pPr>
        <w:ind w:left="763" w:hanging="360"/>
      </w:pPr>
    </w:lvl>
    <w:lvl w:ilvl="2">
      <w:numFmt w:val="bullet"/>
      <w:lvlText w:val=""/>
      <w:lvlJc w:val="left"/>
      <w:pPr>
        <w:ind w:left="1483" w:hanging="18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ind w:left="2203" w:hanging="360"/>
      </w:pPr>
    </w:lvl>
    <w:lvl w:ilvl="4">
      <w:start w:val="1"/>
      <w:numFmt w:val="lowerLetter"/>
      <w:lvlText w:val="%5."/>
      <w:lvlJc w:val="left"/>
      <w:pPr>
        <w:ind w:left="2923" w:hanging="360"/>
      </w:pPr>
    </w:lvl>
    <w:lvl w:ilvl="5">
      <w:start w:val="1"/>
      <w:numFmt w:val="lowerRoman"/>
      <w:lvlText w:val="%6."/>
      <w:lvlJc w:val="right"/>
      <w:pPr>
        <w:ind w:left="3643" w:hanging="180"/>
      </w:pPr>
    </w:lvl>
    <w:lvl w:ilvl="6">
      <w:start w:val="1"/>
      <w:numFmt w:val="decimal"/>
      <w:lvlText w:val="%7."/>
      <w:lvlJc w:val="left"/>
      <w:pPr>
        <w:ind w:left="4363" w:hanging="360"/>
      </w:pPr>
    </w:lvl>
    <w:lvl w:ilvl="7">
      <w:start w:val="1"/>
      <w:numFmt w:val="lowerLetter"/>
      <w:lvlText w:val="%8."/>
      <w:lvlJc w:val="left"/>
      <w:pPr>
        <w:ind w:left="5083" w:hanging="360"/>
      </w:pPr>
    </w:lvl>
    <w:lvl w:ilvl="8">
      <w:start w:val="1"/>
      <w:numFmt w:val="lowerRoman"/>
      <w:lvlText w:val="%9."/>
      <w:lvlJc w:val="right"/>
      <w:pPr>
        <w:ind w:left="5803" w:hanging="18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5"/>
  </w:num>
  <w:num w:numId="5">
    <w:abstractNumId w:val="1"/>
  </w:num>
  <w:num w:numId="6">
    <w:abstractNumId w:val="11"/>
  </w:num>
  <w:num w:numId="7">
    <w:abstractNumId w:val="14"/>
  </w:num>
  <w:num w:numId="8">
    <w:abstractNumId w:val="16"/>
  </w:num>
  <w:num w:numId="9">
    <w:abstractNumId w:val="12"/>
  </w:num>
  <w:num w:numId="10">
    <w:abstractNumId w:val="17"/>
  </w:num>
  <w:num w:numId="11">
    <w:abstractNumId w:val="8"/>
  </w:num>
  <w:num w:numId="12">
    <w:abstractNumId w:val="10"/>
  </w:num>
  <w:num w:numId="13">
    <w:abstractNumId w:val="6"/>
  </w:num>
  <w:num w:numId="14">
    <w:abstractNumId w:val="2"/>
  </w:num>
  <w:num w:numId="15">
    <w:abstractNumId w:val="4"/>
  </w:num>
  <w:num w:numId="16">
    <w:abstractNumId w:val="15"/>
  </w:num>
  <w:num w:numId="17">
    <w:abstractNumId w:val="0"/>
  </w:num>
  <w:num w:numId="18">
    <w:abstractNumId w:val="9"/>
  </w:num>
  <w:num w:numId="19">
    <w:abstractNumId w:val="16"/>
    <w:lvlOverride w:ilvl="0">
      <w:startOverride w:val="1"/>
    </w:lvlOverride>
  </w:num>
  <w:num w:numId="20">
    <w:abstractNumId w:val="8"/>
    <w:lvlOverride w:ilvl="0"/>
  </w:num>
  <w:num w:numId="21">
    <w:abstractNumId w:val="12"/>
    <w:lvlOverride w:ilvl="0">
      <w:startOverride w:val="1"/>
    </w:lvlOverride>
  </w:num>
  <w:num w:numId="22">
    <w:abstractNumId w:val="14"/>
    <w:lvlOverride w:ilvl="0">
      <w:startOverride w:val="1"/>
    </w:lvlOverride>
  </w:num>
  <w:num w:numId="23">
    <w:abstractNumId w:val="11"/>
    <w:lvlOverride w:ilvl="0"/>
  </w:num>
  <w:num w:numId="24">
    <w:abstractNumId w:val="10"/>
    <w:lvlOverride w:ilvl="0">
      <w:startOverride w:val="1"/>
    </w:lvlOverride>
  </w:num>
  <w:num w:numId="25">
    <w:abstractNumId w:val="6"/>
    <w:lvlOverride w:ilvl="0"/>
  </w:num>
  <w:num w:numId="26">
    <w:abstractNumId w:val="4"/>
    <w:lvlOverride w:ilvl="0">
      <w:startOverride w:val="1"/>
    </w:lvlOverride>
  </w:num>
  <w:num w:numId="27">
    <w:abstractNumId w:val="2"/>
    <w:lvlOverride w:ilvl="0"/>
  </w:num>
  <w:num w:numId="28">
    <w:abstractNumId w:val="0"/>
    <w:lvlOverride w:ilvl="0">
      <w:startOverride w:val="1"/>
    </w:lvlOverride>
  </w:num>
  <w:num w:numId="2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808F3"/>
    <w:rsid w:val="000103CF"/>
    <w:rsid w:val="006C7898"/>
    <w:rsid w:val="008808F3"/>
    <w:rsid w:val="009A0ACC"/>
    <w:rsid w:val="00CB2459"/>
    <w:rsid w:val="00CE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FB43"/>
  <w15:docId w15:val="{C712F91E-7CEE-4AB9-99CD-42C50E63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2"/>
        <w:szCs w:val="22"/>
        <w:lang w:val="en-IN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2">
    <w:name w:val="heading 2"/>
    <w:basedOn w:val="Standard"/>
    <w:next w:val="Standard"/>
    <w:pPr>
      <w:keepNext/>
      <w:keepLines/>
      <w:spacing w:before="40" w:after="0"/>
      <w:outlineLvl w:val="1"/>
    </w:pPr>
    <w:rPr>
      <w:rFonts w:ascii="Calibri Light" w:eastAsia="F" w:hAnsi="Calibri Light"/>
      <w:color w:val="2F5496"/>
      <w:sz w:val="26"/>
      <w:szCs w:val="26"/>
    </w:rPr>
  </w:style>
  <w:style w:type="paragraph" w:styleId="Heading3">
    <w:name w:val="heading 3"/>
    <w:basedOn w:val="Standard"/>
    <w:next w:val="Standard"/>
    <w:pPr>
      <w:keepNext/>
      <w:keepLines/>
      <w:spacing w:before="40" w:after="0"/>
      <w:outlineLvl w:val="2"/>
    </w:pPr>
    <w:rPr>
      <w:rFonts w:ascii="Calibri Light" w:eastAsia="F" w:hAnsi="Calibri Light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Standard"/>
    <w:next w:val="Standard"/>
    <w:pPr>
      <w:spacing w:after="0" w:line="240" w:lineRule="auto"/>
    </w:pPr>
    <w:rPr>
      <w:rFonts w:ascii="Calibri Light" w:eastAsia="F" w:hAnsi="Calibri Light"/>
      <w:spacing w:val="-10"/>
      <w:kern w:val="3"/>
      <w:sz w:val="56"/>
      <w:szCs w:val="56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TitleChar">
    <w:name w:val="Title Char"/>
    <w:basedOn w:val="DefaultParagraphFont"/>
    <w:rPr>
      <w:rFonts w:ascii="Calibri Light" w:eastAsia="F" w:hAnsi="Calibri Light" w:cs="F"/>
      <w:spacing w:val="-10"/>
      <w:kern w:val="3"/>
      <w:sz w:val="56"/>
      <w:szCs w:val="56"/>
    </w:rPr>
  </w:style>
  <w:style w:type="character" w:customStyle="1" w:styleId="Heading2Char">
    <w:name w:val="Heading 2 Char"/>
    <w:basedOn w:val="DefaultParagraphFont"/>
    <w:rPr>
      <w:rFonts w:ascii="Calibri Light" w:eastAsia="F" w:hAnsi="Calibri Light" w:cs="F"/>
      <w:color w:val="2F5496"/>
      <w:sz w:val="26"/>
      <w:szCs w:val="26"/>
    </w:rPr>
  </w:style>
  <w:style w:type="character" w:styleId="SubtleEmphasis">
    <w:name w:val="Subtle Emphasis"/>
    <w:basedOn w:val="DefaultParagraphFont"/>
    <w:rPr>
      <w:i/>
      <w:iCs/>
      <w:color w:val="404040"/>
    </w:rPr>
  </w:style>
  <w:style w:type="character" w:customStyle="1" w:styleId="Heading3Char">
    <w:name w:val="Heading 3 Char"/>
    <w:basedOn w:val="DefaultParagraphFont"/>
    <w:rPr>
      <w:rFonts w:ascii="Calibri Light" w:eastAsia="F" w:hAnsi="Calibri Light" w:cs="F"/>
      <w:color w:val="1F3763"/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eastAsia="Calibri" w:cs="Calibri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eastAsia="Calibri" w:cs="Calibri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A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ACC"/>
    <w:rPr>
      <w:rFonts w:ascii="Segoe UI" w:hAnsi="Segoe UI" w:cs="Segoe UI"/>
      <w:sz w:val="18"/>
      <w:szCs w:val="18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BLONGES</dc:creator>
  <cp:lastModifiedBy>HP</cp:lastModifiedBy>
  <cp:revision>4</cp:revision>
  <cp:lastPrinted>2019-02-12T14:23:00Z</cp:lastPrinted>
  <dcterms:created xsi:type="dcterms:W3CDTF">2019-02-12T14:20:00Z</dcterms:created>
  <dcterms:modified xsi:type="dcterms:W3CDTF">2019-02-12T14:25:00Z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